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F6D" w:rsidRDefault="00062F6D"/>
    <w:p w:rsidR="00062F6D" w:rsidRDefault="00062F6D"/>
    <w:tbl>
      <w:tblPr>
        <w:tblW w:w="10880" w:type="dxa"/>
        <w:tblInd w:w="-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90"/>
        <w:gridCol w:w="720"/>
        <w:gridCol w:w="6470"/>
      </w:tblGrid>
      <w:tr w:rsidR="0074289B" w:rsidTr="00076733">
        <w:trPr>
          <w:trHeight w:val="3195"/>
        </w:trPr>
        <w:tc>
          <w:tcPr>
            <w:tcW w:w="3690" w:type="dxa"/>
            <w:vAlign w:val="bottom"/>
          </w:tcPr>
          <w:p w:rsidR="00D26B87" w:rsidRDefault="00D26B87" w:rsidP="0074289B">
            <w:pPr>
              <w:pStyle w:val="Title"/>
              <w:rPr>
                <w:b/>
                <w:bCs/>
                <w:sz w:val="24"/>
                <w:szCs w:val="24"/>
              </w:rPr>
            </w:pPr>
          </w:p>
          <w:p w:rsidR="0074289B" w:rsidRDefault="000D6510" w:rsidP="0074289B">
            <w:pPr>
              <w:pStyle w:val="Titl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Awinash kumar</w:t>
            </w:r>
          </w:p>
          <w:p w:rsidR="00080C93" w:rsidRPr="00080C93" w:rsidRDefault="000D6510" w:rsidP="00080C93">
            <w:r>
              <w:t xml:space="preserve">Senior Technical specialist  </w:t>
            </w:r>
          </w:p>
          <w:p w:rsidR="00080C93" w:rsidRPr="00076733" w:rsidRDefault="00076733" w:rsidP="00076733">
            <w:pPr>
              <w:pStyle w:val="Heading2"/>
              <w:pBdr>
                <w:bottom w:val="none" w:sz="0" w:space="0" w:color="auto"/>
              </w:pBdr>
            </w:pPr>
            <w:r w:rsidRPr="00076733">
              <w:t>Personal information</w:t>
            </w:r>
          </w:p>
          <w:p w:rsidR="00076733" w:rsidRPr="00D26B87" w:rsidRDefault="00076733" w:rsidP="00D26B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Address: </w:t>
            </w:r>
            <w:r w:rsidR="000D6510">
              <w:rPr>
                <w:sz w:val="16"/>
                <w:szCs w:val="16"/>
              </w:rPr>
              <w:t>A901,Primera Home, wagholi</w:t>
            </w:r>
          </w:p>
          <w:p w:rsidR="00076733" w:rsidRPr="00076733" w:rsidRDefault="00D26B87" w:rsidP="00076733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                </w:t>
            </w:r>
            <w:r w:rsidR="00076733" w:rsidRPr="00E92455">
              <w:rPr>
                <w:sz w:val="16"/>
                <w:szCs w:val="16"/>
              </w:rPr>
              <w:t xml:space="preserve">Pune </w:t>
            </w:r>
            <w:r w:rsidR="000D6510" w:rsidRPr="00E92455">
              <w:rPr>
                <w:sz w:val="16"/>
                <w:szCs w:val="16"/>
              </w:rPr>
              <w:t>412207</w:t>
            </w:r>
            <w:r w:rsidR="00076733" w:rsidRPr="00E92455">
              <w:rPr>
                <w:sz w:val="16"/>
                <w:szCs w:val="16"/>
              </w:rPr>
              <w:t xml:space="preserve"> </w:t>
            </w:r>
            <w:r w:rsidR="00E92455" w:rsidRPr="00E92455">
              <w:rPr>
                <w:sz w:val="16"/>
                <w:szCs w:val="16"/>
              </w:rPr>
              <w:t>Maharashtra</w:t>
            </w:r>
            <w:r w:rsidR="004A65F7">
              <w:rPr>
                <w:sz w:val="16"/>
                <w:szCs w:val="16"/>
              </w:rPr>
              <w:t xml:space="preserve"> INDIA</w:t>
            </w:r>
          </w:p>
          <w:p w:rsidR="00062F6D" w:rsidRDefault="00062F6D" w:rsidP="0074289B">
            <w:pPr>
              <w:rPr>
                <w:noProof/>
                <w:sz w:val="16"/>
                <w:szCs w:val="16"/>
              </w:rPr>
            </w:pPr>
          </w:p>
          <w:p w:rsidR="00076733" w:rsidRPr="00E92455" w:rsidRDefault="00076733" w:rsidP="0074289B">
            <w:pPr>
              <w:rPr>
                <w:szCs w:val="18"/>
              </w:rPr>
            </w:pPr>
            <w:r w:rsidRPr="00E92455">
              <w:rPr>
                <w:noProof/>
                <w:szCs w:val="18"/>
              </w:rPr>
              <w:t>Phone</w:t>
            </w:r>
            <w:r w:rsidR="0074289B" w:rsidRPr="00E92455">
              <w:rPr>
                <w:noProof/>
                <w:szCs w:val="18"/>
              </w:rPr>
              <w:t xml:space="preserve"> :</w:t>
            </w:r>
            <w:r w:rsidR="0074289B" w:rsidRPr="00E92455">
              <w:rPr>
                <w:szCs w:val="18"/>
              </w:rPr>
              <w:t xml:space="preserve">  +91 </w:t>
            </w:r>
            <w:r w:rsidR="000D6510" w:rsidRPr="00E92455">
              <w:rPr>
                <w:szCs w:val="18"/>
              </w:rPr>
              <w:t>9975640116</w:t>
            </w:r>
          </w:p>
          <w:p w:rsidR="0074289B" w:rsidRPr="00E92455" w:rsidRDefault="0074289B" w:rsidP="00062F6D">
            <w:pPr>
              <w:rPr>
                <w:szCs w:val="18"/>
              </w:rPr>
            </w:pPr>
            <w:r w:rsidRPr="00E92455">
              <w:rPr>
                <w:szCs w:val="18"/>
              </w:rPr>
              <w:t>E</w:t>
            </w:r>
            <w:r w:rsidR="00076733" w:rsidRPr="00E92455">
              <w:rPr>
                <w:szCs w:val="18"/>
              </w:rPr>
              <w:t>-</w:t>
            </w:r>
            <w:r w:rsidRPr="00E92455">
              <w:rPr>
                <w:szCs w:val="18"/>
              </w:rPr>
              <w:t xml:space="preserve">mail Id: </w:t>
            </w:r>
            <w:hyperlink r:id="rId10" w:history="1">
              <w:r w:rsidR="004A65F7" w:rsidRPr="00417BD0">
                <w:rPr>
                  <w:rStyle w:val="Hyperlink"/>
                  <w:szCs w:val="18"/>
                </w:rPr>
                <w:t>AWKUMAR93@gmail.com</w:t>
              </w:r>
            </w:hyperlink>
          </w:p>
          <w:p w:rsidR="00D26B87" w:rsidRDefault="00D26B87" w:rsidP="0074289B"/>
          <w:p w:rsidR="00D26B87" w:rsidRDefault="00A63CA2" w:rsidP="0074289B">
            <w:r>
              <w:t>Educati</w:t>
            </w:r>
            <w:r w:rsidR="00D26B87">
              <w:t>onal Details:</w:t>
            </w:r>
          </w:p>
          <w:p w:rsidR="0074289B" w:rsidRPr="0098299B" w:rsidRDefault="00D26B87" w:rsidP="00BD1F5F">
            <w:r>
              <w:t xml:space="preserve">B.E. </w:t>
            </w:r>
            <w:r w:rsidR="00E92455" w:rsidRPr="00E92455">
              <w:t xml:space="preserve">Information Technology </w:t>
            </w:r>
            <w:r w:rsidR="00444516">
              <w:t>2012</w:t>
            </w:r>
            <w:r w:rsidR="00BD1F5F">
              <w:t>(PU)</w:t>
            </w:r>
          </w:p>
        </w:tc>
        <w:tc>
          <w:tcPr>
            <w:tcW w:w="720" w:type="dxa"/>
          </w:tcPr>
          <w:p w:rsidR="0074289B" w:rsidRPr="0098299B" w:rsidRDefault="0074289B" w:rsidP="0074289B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74289B" w:rsidRPr="0074289B" w:rsidRDefault="0074289B" w:rsidP="0074289B">
            <w:pPr>
              <w:pStyle w:val="Heading2"/>
            </w:pPr>
            <w:r w:rsidRPr="0074289B">
              <w:t>pro</w:t>
            </w:r>
            <w:r>
              <w:t>fessional Experience</w:t>
            </w:r>
          </w:p>
          <w:p w:rsidR="0074289B" w:rsidRDefault="0074289B" w:rsidP="0074289B">
            <w:pPr>
              <w:rPr>
                <w:sz w:val="22"/>
              </w:rPr>
            </w:pPr>
            <w:r w:rsidRPr="00245A01">
              <w:rPr>
                <w:sz w:val="22"/>
              </w:rPr>
              <w:t xml:space="preserve">Tieto India Private Limited, Pune </w:t>
            </w:r>
            <w:r>
              <w:rPr>
                <w:sz w:val="22"/>
              </w:rPr>
              <w:t>–</w:t>
            </w:r>
            <w:r w:rsidRPr="00245A01">
              <w:rPr>
                <w:sz w:val="22"/>
              </w:rPr>
              <w:t xml:space="preserve"> INDIA</w:t>
            </w:r>
          </w:p>
          <w:p w:rsidR="0074289B" w:rsidRPr="0074289B" w:rsidRDefault="000D6510" w:rsidP="0074289B">
            <w:r>
              <w:t xml:space="preserve">Senior Technical </w:t>
            </w:r>
            <w:r w:rsidR="00137955">
              <w:t xml:space="preserve">Specialist                       </w:t>
            </w:r>
            <w:r w:rsidR="0074289B">
              <w:t xml:space="preserve">       </w:t>
            </w:r>
            <w:r w:rsidR="00381EDE">
              <w:t xml:space="preserve">             </w:t>
            </w:r>
            <w:r>
              <w:t xml:space="preserve">     </w:t>
            </w:r>
            <w:r w:rsidR="00381EDE">
              <w:t xml:space="preserve">  </w:t>
            </w:r>
            <w:r>
              <w:t>May’15</w:t>
            </w:r>
            <w:r w:rsidR="0074289B" w:rsidRPr="0074289B">
              <w:t xml:space="preserve"> – Present</w:t>
            </w:r>
          </w:p>
          <w:p w:rsidR="0074289B" w:rsidRPr="00381EDE" w:rsidRDefault="0074289B" w:rsidP="00381EDE">
            <w:pPr>
              <w:rPr>
                <w:b/>
                <w:bCs/>
                <w:szCs w:val="18"/>
              </w:rPr>
            </w:pPr>
            <w:r w:rsidRPr="00381EDE">
              <w:rPr>
                <w:b/>
                <w:bCs/>
                <w:szCs w:val="18"/>
              </w:rPr>
              <w:t>Project: Application &amp; Maintenance Support for Tieto Sweden Customer.</w:t>
            </w:r>
          </w:p>
          <w:p w:rsidR="0074289B" w:rsidRPr="00373CA4" w:rsidRDefault="0074289B" w:rsidP="0074289B">
            <w:pPr>
              <w:rPr>
                <w:iCs/>
              </w:rPr>
            </w:pPr>
            <w:bookmarkStart w:id="0" w:name="_Hlk10129339"/>
            <w:r w:rsidRPr="00373CA4">
              <w:rPr>
                <w:iCs/>
              </w:rPr>
              <w:t xml:space="preserve">The project is an application management project that includes maintaining various applications used by customer to support day to day operations performed in Telecom network like provisioning, troubleshooting, planning, porting &amp; migrating customers. </w:t>
            </w:r>
          </w:p>
          <w:bookmarkEnd w:id="0"/>
          <w:p w:rsidR="00381EDE" w:rsidRPr="00381EDE" w:rsidRDefault="00076733" w:rsidP="0074289B">
            <w:pPr>
              <w:rPr>
                <w:b/>
                <w:bCs/>
              </w:rPr>
            </w:pPr>
            <w:r>
              <w:rPr>
                <w:b/>
                <w:bCs/>
              </w:rPr>
              <w:t>Technology Used</w:t>
            </w:r>
            <w:r w:rsidR="00381EDE" w:rsidRPr="00381EDE">
              <w:rPr>
                <w:b/>
                <w:bCs/>
              </w:rPr>
              <w:t>:</w:t>
            </w:r>
            <w:r w:rsidR="00381EDE">
              <w:rPr>
                <w:b/>
                <w:bCs/>
              </w:rPr>
              <w:t xml:space="preserve"> </w:t>
            </w:r>
            <w:r w:rsidR="00272270">
              <w:rPr>
                <w:iCs/>
              </w:rPr>
              <w:t>DevOps (Jenkins, Ansible and SVN</w:t>
            </w:r>
            <w:r w:rsidR="006B686C">
              <w:rPr>
                <w:iCs/>
              </w:rPr>
              <w:t xml:space="preserve"> in Windows and Linux Operating system</w:t>
            </w:r>
            <w:r w:rsidR="00272270">
              <w:rPr>
                <w:iCs/>
              </w:rPr>
              <w:t>)</w:t>
            </w:r>
          </w:p>
          <w:p w:rsidR="00381EDE" w:rsidRPr="00381EDE" w:rsidRDefault="00381EDE" w:rsidP="0074289B">
            <w:pPr>
              <w:rPr>
                <w:b/>
                <w:bCs/>
              </w:rPr>
            </w:pPr>
            <w:r w:rsidRPr="00381EDE">
              <w:rPr>
                <w:b/>
                <w:bCs/>
              </w:rPr>
              <w:t>Roles and Responsibilities:</w:t>
            </w:r>
          </w:p>
          <w:p w:rsidR="0074289B" w:rsidRPr="0098299B" w:rsidRDefault="0074289B" w:rsidP="0074289B">
            <w:r>
              <w:t xml:space="preserve"> </w:t>
            </w:r>
          </w:p>
        </w:tc>
      </w:tr>
      <w:tr w:rsidR="00C56E31" w:rsidTr="006302A0">
        <w:tc>
          <w:tcPr>
            <w:tcW w:w="3690" w:type="dxa"/>
          </w:tcPr>
          <w:p w:rsidR="00C56E31" w:rsidRDefault="00C56E31" w:rsidP="00C22D62">
            <w:pPr>
              <w:pStyle w:val="Default"/>
            </w:pPr>
          </w:p>
          <w:p w:rsidR="00C56E31" w:rsidRDefault="00C56E31" w:rsidP="00C56E31">
            <w:pPr>
              <w:pStyle w:val="Heading2"/>
            </w:pPr>
            <w:r>
              <w:t>SUMMARY</w:t>
            </w:r>
          </w:p>
          <w:p w:rsidR="00C56E31" w:rsidRPr="00335BCD" w:rsidRDefault="00444516" w:rsidP="00C56E31">
            <w:r>
              <w:t>7+</w:t>
            </w:r>
            <w:r w:rsidR="005C34B5">
              <w:t xml:space="preserve"> </w:t>
            </w:r>
            <w:r w:rsidR="00C56E31" w:rsidRPr="00335BCD">
              <w:t>years</w:t>
            </w:r>
            <w:r w:rsidR="005C34B5">
              <w:t xml:space="preserve"> </w:t>
            </w:r>
            <w:r w:rsidR="00C56E31" w:rsidRPr="00335BCD">
              <w:t>of experience in IT industry with major focus on DevOps –</w:t>
            </w:r>
            <w:r w:rsidR="00E92455">
              <w:t>CI &amp; CD</w:t>
            </w:r>
            <w:r w:rsidR="00C56E31" w:rsidRPr="00335BCD">
              <w:t xml:space="preserve">, </w:t>
            </w:r>
            <w:r>
              <w:t xml:space="preserve">Ansible, </w:t>
            </w:r>
            <w:r w:rsidRPr="009F3937">
              <w:t>application development and maintenance</w:t>
            </w:r>
            <w:r w:rsidRPr="00335BCD">
              <w:t xml:space="preserve"> </w:t>
            </w:r>
            <w:r>
              <w:t>in Scrum</w:t>
            </w:r>
            <w:r w:rsidR="00BD1F5F">
              <w:t>/Agile</w:t>
            </w:r>
            <w:r>
              <w:t>/DevOps</w:t>
            </w:r>
            <w:r w:rsidR="00BD1F5F">
              <w:t xml:space="preserve"> b</w:t>
            </w:r>
            <w:r w:rsidR="00BA68F7">
              <w:t>ased d</w:t>
            </w:r>
            <w:r w:rsidR="0079151A">
              <w:t>evelopment</w:t>
            </w:r>
            <w:r w:rsidR="00BA68F7">
              <w:t>.</w:t>
            </w:r>
            <w:r w:rsidR="0079151A">
              <w:t xml:space="preserve"> </w:t>
            </w:r>
          </w:p>
          <w:p w:rsidR="00C56E31" w:rsidRPr="00335BCD" w:rsidRDefault="00C56E31" w:rsidP="00C56E31"/>
          <w:p w:rsidR="00C56E31" w:rsidRPr="00335BCD" w:rsidRDefault="00C56E31" w:rsidP="00C56E31">
            <w:r w:rsidRPr="00335BCD">
              <w:t>Designed and implemented solution that caters automated deployment of release specific scripts</w:t>
            </w:r>
            <w:r>
              <w:t xml:space="preserve"> as per application requirement.</w:t>
            </w:r>
          </w:p>
          <w:p w:rsidR="00C56E31" w:rsidRPr="00335BCD" w:rsidRDefault="00C56E31" w:rsidP="00C56E31"/>
          <w:p w:rsidR="00C56E31" w:rsidRDefault="00C56E31" w:rsidP="00C56E31">
            <w:r w:rsidRPr="00DA7EF6">
              <w:t>Project deployment in all environment through Jenkins &amp; Ansible playbook.</w:t>
            </w:r>
          </w:p>
          <w:p w:rsidR="006D0F71" w:rsidRDefault="006D0F71" w:rsidP="00C56E31"/>
          <w:p w:rsidR="006D0F71" w:rsidRDefault="006D0F71" w:rsidP="00C56E31">
            <w:r>
              <w:t>Worked in</w:t>
            </w:r>
            <w:r w:rsidRPr="00FC62C6">
              <w:t xml:space="preserve"> </w:t>
            </w:r>
            <w:r w:rsidR="0079151A">
              <w:t>continuous integration and continuous deliver /deployment using c</w:t>
            </w:r>
            <w:r w:rsidRPr="00FC62C6">
              <w:t>onfiguration management tool</w:t>
            </w:r>
            <w:r w:rsidR="0079151A">
              <w:t xml:space="preserve"> in Linux server.</w:t>
            </w:r>
            <w:r>
              <w:t xml:space="preserve"> </w:t>
            </w:r>
          </w:p>
          <w:p w:rsidR="000103A7" w:rsidRPr="00DA7EF6" w:rsidRDefault="000103A7" w:rsidP="00C56E31"/>
          <w:p w:rsidR="00C56E31" w:rsidRPr="00335BCD" w:rsidRDefault="000103A7" w:rsidP="00C56E31">
            <w:r>
              <w:t>Implemented DevOps in several application as per their requirement</w:t>
            </w:r>
            <w:r w:rsidR="00BA68F7">
              <w:t xml:space="preserve"> to automate deployment process.</w:t>
            </w:r>
          </w:p>
          <w:p w:rsidR="00C56E31" w:rsidRDefault="00C56E31" w:rsidP="00C56E31">
            <w:pPr>
              <w:pStyle w:val="Heading2"/>
            </w:pPr>
            <w:r>
              <w:t>Technical skills</w:t>
            </w:r>
          </w:p>
          <w:p w:rsidR="00C56E31" w:rsidRDefault="00C56E31" w:rsidP="00C56E31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80C93">
              <w:rPr>
                <w:rFonts w:asciiTheme="minorHAnsi" w:hAnsiTheme="minorHAnsi" w:cstheme="minorBidi"/>
                <w:b/>
                <w:bCs/>
                <w:iCs/>
                <w:color w:val="auto"/>
                <w:sz w:val="18"/>
                <w:szCs w:val="22"/>
                <w:lang w:eastAsia="ja-JP"/>
              </w:rPr>
              <w:t>Versioning Tools:</w:t>
            </w:r>
            <w:r>
              <w:rPr>
                <w:b/>
                <w:bCs/>
              </w:rPr>
              <w:t xml:space="preserve"> </w:t>
            </w:r>
            <w:r w:rsidR="00BD1F5F"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  <w:t>SVN, GIT</w:t>
            </w:r>
          </w:p>
          <w:p w:rsidR="00C56E31" w:rsidRDefault="00C56E31" w:rsidP="00C56E31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80C93">
              <w:rPr>
                <w:rFonts w:asciiTheme="minorHAnsi" w:hAnsiTheme="minorHAnsi" w:cstheme="minorBidi"/>
                <w:b/>
                <w:bCs/>
                <w:iCs/>
                <w:color w:val="auto"/>
                <w:sz w:val="18"/>
                <w:szCs w:val="22"/>
                <w:lang w:eastAsia="ja-JP"/>
              </w:rPr>
              <w:t>Build Tools:</w:t>
            </w:r>
            <w:r>
              <w:rPr>
                <w:b/>
                <w:bCs/>
              </w:rPr>
              <w:t xml:space="preserve"> </w:t>
            </w:r>
            <w:r w:rsidRPr="00080C93"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  <w:t>Maven, ANT</w:t>
            </w:r>
          </w:p>
          <w:p w:rsidR="00C56E31" w:rsidRPr="00245A01" w:rsidRDefault="00C56E31" w:rsidP="00C56E31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80C93">
              <w:rPr>
                <w:rFonts w:asciiTheme="minorHAnsi" w:hAnsiTheme="minorHAnsi" w:cstheme="minorBidi"/>
                <w:b/>
                <w:bCs/>
                <w:iCs/>
                <w:color w:val="auto"/>
                <w:sz w:val="18"/>
                <w:szCs w:val="22"/>
                <w:lang w:eastAsia="ja-JP"/>
              </w:rPr>
              <w:t>Scripting:</w:t>
            </w:r>
            <w:r w:rsidRPr="00080C93"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  <w:t xml:space="preserve"> Shell</w:t>
            </w:r>
            <w:r w:rsidRPr="00245A01">
              <w:rPr>
                <w:sz w:val="20"/>
                <w:szCs w:val="20"/>
              </w:rPr>
              <w:t xml:space="preserve"> </w:t>
            </w:r>
            <w:r w:rsidR="00145CCE">
              <w:rPr>
                <w:sz w:val="20"/>
                <w:szCs w:val="20"/>
              </w:rPr>
              <w:t>,Bash</w:t>
            </w:r>
          </w:p>
          <w:p w:rsidR="00C56E31" w:rsidRDefault="00C56E31" w:rsidP="00C56E31">
            <w:pPr>
              <w:pStyle w:val="Default"/>
              <w:numPr>
                <w:ilvl w:val="0"/>
                <w:numId w:val="1"/>
              </w:numPr>
            </w:pPr>
            <w:r w:rsidRPr="00080C93">
              <w:rPr>
                <w:rFonts w:asciiTheme="minorHAnsi" w:hAnsiTheme="minorHAnsi" w:cstheme="minorBidi"/>
                <w:b/>
                <w:bCs/>
                <w:iCs/>
                <w:color w:val="auto"/>
                <w:sz w:val="18"/>
                <w:szCs w:val="22"/>
                <w:lang w:eastAsia="ja-JP"/>
              </w:rPr>
              <w:t>Management Tools:</w:t>
            </w:r>
            <w:r w:rsidRPr="00245A01">
              <w:rPr>
                <w:b/>
                <w:bCs/>
              </w:rPr>
              <w:t xml:space="preserve"> </w:t>
            </w:r>
            <w:r w:rsidRPr="00080C93"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  <w:t>JIRA</w:t>
            </w:r>
            <w:r w:rsidR="001D44D4"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  <w:t>,SNOW</w:t>
            </w:r>
            <w:r w:rsidR="00BD1F5F"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  <w:t>,TONE</w:t>
            </w:r>
            <w:r w:rsidR="003B7E2D"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  <w:t>,</w:t>
            </w:r>
            <w:r w:rsidR="006F7AA6"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  <w:t xml:space="preserve"> </w:t>
            </w:r>
            <w:r w:rsidR="003B7E2D"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  <w:t>Remedy</w:t>
            </w:r>
          </w:p>
          <w:p w:rsidR="00C56E31" w:rsidRPr="00245A01" w:rsidRDefault="00C56E31" w:rsidP="00C56E31">
            <w:pPr>
              <w:pStyle w:val="Default"/>
              <w:numPr>
                <w:ilvl w:val="0"/>
                <w:numId w:val="1"/>
              </w:numPr>
              <w:rPr>
                <w:b/>
                <w:bCs/>
              </w:rPr>
            </w:pPr>
            <w:r w:rsidRPr="00080C93">
              <w:rPr>
                <w:rFonts w:asciiTheme="minorHAnsi" w:hAnsiTheme="minorHAnsi" w:cstheme="minorBidi"/>
                <w:b/>
                <w:bCs/>
                <w:iCs/>
                <w:color w:val="auto"/>
                <w:sz w:val="18"/>
                <w:szCs w:val="22"/>
                <w:lang w:eastAsia="ja-JP"/>
              </w:rPr>
              <w:t>CI Tools:</w:t>
            </w:r>
            <w:r w:rsidRPr="00245A01">
              <w:rPr>
                <w:b/>
                <w:bCs/>
              </w:rPr>
              <w:t xml:space="preserve"> </w:t>
            </w:r>
            <w:r w:rsidRPr="00080C93"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  <w:t>Jenkins</w:t>
            </w:r>
          </w:p>
          <w:p w:rsidR="00C56E31" w:rsidRPr="00245A01" w:rsidRDefault="00C56E31" w:rsidP="00C56E31">
            <w:pPr>
              <w:pStyle w:val="Default"/>
              <w:numPr>
                <w:ilvl w:val="0"/>
                <w:numId w:val="1"/>
              </w:numPr>
            </w:pPr>
            <w:r w:rsidRPr="00080C93">
              <w:rPr>
                <w:rFonts w:asciiTheme="minorHAnsi" w:hAnsiTheme="minorHAnsi" w:cstheme="minorBidi"/>
                <w:b/>
                <w:bCs/>
                <w:iCs/>
                <w:color w:val="auto"/>
                <w:sz w:val="18"/>
                <w:szCs w:val="22"/>
                <w:lang w:eastAsia="ja-JP"/>
              </w:rPr>
              <w:t>CD Tools:</w:t>
            </w:r>
            <w:r w:rsidRPr="00245A01">
              <w:rPr>
                <w:b/>
                <w:bCs/>
              </w:rPr>
              <w:t xml:space="preserve"> </w:t>
            </w:r>
            <w:r w:rsidRPr="00080C93"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  <w:t xml:space="preserve">Ansible, </w:t>
            </w:r>
            <w:r w:rsidR="00683248"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  <w:t>Chef</w:t>
            </w:r>
          </w:p>
          <w:p w:rsidR="00C56E31" w:rsidRPr="00381EDE" w:rsidRDefault="00C56E31" w:rsidP="00C56E31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</w:pPr>
            <w:r w:rsidRPr="00080C93">
              <w:rPr>
                <w:rFonts w:asciiTheme="minorHAnsi" w:hAnsiTheme="minorHAnsi" w:cstheme="minorBidi"/>
                <w:b/>
                <w:bCs/>
                <w:iCs/>
                <w:color w:val="auto"/>
                <w:sz w:val="18"/>
                <w:szCs w:val="22"/>
                <w:lang w:eastAsia="ja-JP"/>
              </w:rPr>
              <w:t>RDBMS:</w:t>
            </w:r>
            <w:r>
              <w:rPr>
                <w:b/>
                <w:bCs/>
              </w:rPr>
              <w:t xml:space="preserve"> </w:t>
            </w:r>
            <w:r w:rsidR="00BD1F5F"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  <w:t>Oracle,</w:t>
            </w:r>
            <w:r w:rsidR="00BD1F5F" w:rsidRPr="00381EDE"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  <w:t xml:space="preserve"> MySQL</w:t>
            </w:r>
            <w:r w:rsidRPr="00381EDE"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  <w:t xml:space="preserve"> </w:t>
            </w:r>
          </w:p>
          <w:p w:rsidR="00C56E31" w:rsidRPr="00381EDE" w:rsidRDefault="00C56E31" w:rsidP="00C56E31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</w:pPr>
            <w:r w:rsidRPr="00080C93">
              <w:rPr>
                <w:rFonts w:asciiTheme="minorHAnsi" w:hAnsiTheme="minorHAnsi" w:cstheme="minorBidi"/>
                <w:b/>
                <w:bCs/>
                <w:iCs/>
                <w:color w:val="auto"/>
                <w:sz w:val="18"/>
                <w:szCs w:val="22"/>
                <w:lang w:eastAsia="ja-JP"/>
              </w:rPr>
              <w:t>Operating Systems:</w:t>
            </w:r>
            <w:r>
              <w:rPr>
                <w:b/>
                <w:bCs/>
              </w:rPr>
              <w:t xml:space="preserve"> </w:t>
            </w:r>
            <w:r w:rsidR="00004764"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  <w:t xml:space="preserve">Linux and </w:t>
            </w:r>
            <w:r w:rsidRPr="00381EDE"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  <w:t>Windows</w:t>
            </w:r>
          </w:p>
          <w:p w:rsidR="00C56E31" w:rsidRDefault="00C56E31" w:rsidP="00C56E31">
            <w:pPr>
              <w:pStyle w:val="Default"/>
              <w:numPr>
                <w:ilvl w:val="0"/>
                <w:numId w:val="1"/>
              </w:numPr>
            </w:pPr>
            <w:r w:rsidRPr="00080C93">
              <w:rPr>
                <w:rFonts w:asciiTheme="minorHAnsi" w:hAnsiTheme="minorHAnsi" w:cstheme="minorBidi"/>
                <w:b/>
                <w:bCs/>
                <w:iCs/>
                <w:color w:val="auto"/>
                <w:sz w:val="18"/>
                <w:szCs w:val="22"/>
                <w:lang w:eastAsia="ja-JP"/>
              </w:rPr>
              <w:t>Languages:</w:t>
            </w:r>
            <w:r>
              <w:t xml:space="preserve"> </w:t>
            </w:r>
            <w:r w:rsidR="00BD1F5F" w:rsidRPr="00BD1F5F"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  <w:t>Core</w:t>
            </w:r>
            <w:r w:rsidR="00BD1F5F">
              <w:t xml:space="preserve"> </w:t>
            </w:r>
            <w:r w:rsidR="00BD1F5F"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  <w:t xml:space="preserve">java </w:t>
            </w:r>
          </w:p>
          <w:p w:rsidR="00C56E31" w:rsidRPr="00245A01" w:rsidRDefault="00C56E31" w:rsidP="00C56E31">
            <w:pPr>
              <w:pStyle w:val="Default"/>
              <w:numPr>
                <w:ilvl w:val="0"/>
                <w:numId w:val="1"/>
              </w:numPr>
              <w:rPr>
                <w:b/>
                <w:bCs/>
              </w:rPr>
            </w:pPr>
            <w:r w:rsidRPr="00080C93">
              <w:rPr>
                <w:rFonts w:asciiTheme="minorHAnsi" w:hAnsiTheme="minorHAnsi" w:cstheme="minorBidi"/>
                <w:b/>
                <w:bCs/>
                <w:iCs/>
                <w:color w:val="auto"/>
                <w:sz w:val="18"/>
                <w:szCs w:val="22"/>
                <w:lang w:eastAsia="ja-JP"/>
              </w:rPr>
              <w:t>Virtualization:</w:t>
            </w:r>
            <w:r>
              <w:rPr>
                <w:b/>
                <w:bCs/>
              </w:rPr>
              <w:t xml:space="preserve"> </w:t>
            </w:r>
            <w:r w:rsidRPr="00381EDE"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  <w:t xml:space="preserve">Virtual </w:t>
            </w:r>
            <w:r w:rsidR="00BD1F5F" w:rsidRPr="00381EDE"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  <w:t>Box</w:t>
            </w:r>
            <w:r w:rsidR="00BD1F5F"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  <w:t xml:space="preserve">, VMware </w:t>
            </w:r>
          </w:p>
          <w:p w:rsidR="00C56E31" w:rsidRPr="00BD1F5F" w:rsidRDefault="00C56E31" w:rsidP="00BD1F5F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Bidi"/>
                <w:b/>
                <w:bCs/>
                <w:iCs/>
                <w:color w:val="auto"/>
                <w:sz w:val="18"/>
                <w:szCs w:val="22"/>
                <w:lang w:eastAsia="ja-JP"/>
              </w:rPr>
            </w:pPr>
            <w:r w:rsidRPr="00080C93">
              <w:rPr>
                <w:rFonts w:asciiTheme="minorHAnsi" w:hAnsiTheme="minorHAnsi" w:cstheme="minorBidi"/>
                <w:b/>
                <w:bCs/>
                <w:iCs/>
                <w:color w:val="auto"/>
                <w:sz w:val="18"/>
                <w:szCs w:val="22"/>
                <w:lang w:eastAsia="ja-JP"/>
              </w:rPr>
              <w:t>Containers:</w:t>
            </w:r>
            <w:r w:rsidRPr="00BD1F5F">
              <w:rPr>
                <w:rFonts w:asciiTheme="minorHAnsi" w:hAnsiTheme="minorHAnsi" w:cstheme="minorBidi"/>
                <w:b/>
                <w:bCs/>
                <w:iCs/>
                <w:color w:val="auto"/>
                <w:sz w:val="18"/>
                <w:szCs w:val="22"/>
                <w:lang w:eastAsia="ja-JP"/>
              </w:rPr>
              <w:t xml:space="preserve"> </w:t>
            </w:r>
            <w:r w:rsidRPr="00BD1F5F"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  <w:t>Docker</w:t>
            </w:r>
          </w:p>
          <w:p w:rsidR="00BD1F5F" w:rsidRPr="00BD1F5F" w:rsidRDefault="00BD1F5F" w:rsidP="00BD1F5F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Bidi"/>
                <w:b/>
                <w:bCs/>
                <w:iCs/>
                <w:color w:val="auto"/>
                <w:sz w:val="18"/>
                <w:szCs w:val="22"/>
                <w:lang w:eastAsia="ja-JP"/>
              </w:rPr>
            </w:pPr>
            <w:r>
              <w:rPr>
                <w:rFonts w:asciiTheme="minorHAnsi" w:hAnsiTheme="minorHAnsi" w:cstheme="minorBidi"/>
                <w:b/>
                <w:bCs/>
                <w:iCs/>
                <w:color w:val="auto"/>
                <w:sz w:val="18"/>
                <w:szCs w:val="22"/>
                <w:lang w:eastAsia="ja-JP"/>
              </w:rPr>
              <w:t xml:space="preserve">Monitor </w:t>
            </w:r>
            <w:r w:rsidRPr="00080C93">
              <w:rPr>
                <w:rFonts w:asciiTheme="minorHAnsi" w:hAnsiTheme="minorHAnsi" w:cstheme="minorBidi"/>
                <w:b/>
                <w:bCs/>
                <w:iCs/>
                <w:color w:val="auto"/>
                <w:sz w:val="18"/>
                <w:szCs w:val="22"/>
                <w:lang w:eastAsia="ja-JP"/>
              </w:rPr>
              <w:t>Tools:</w:t>
            </w:r>
            <w:r>
              <w:rPr>
                <w:rFonts w:asciiTheme="minorHAnsi" w:hAnsiTheme="minorHAnsi" w:cstheme="minorBidi"/>
                <w:b/>
                <w:bCs/>
                <w:iCs/>
                <w:color w:val="auto"/>
                <w:sz w:val="18"/>
                <w:szCs w:val="22"/>
                <w:lang w:eastAsia="ja-JP"/>
              </w:rPr>
              <w:t xml:space="preserve"> </w:t>
            </w:r>
            <w:r w:rsidRPr="00BD1F5F"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  <w:t>Nagios ,Dashing</w:t>
            </w:r>
          </w:p>
          <w:p w:rsidR="00C56E31" w:rsidRDefault="00C56E31" w:rsidP="00C56E31">
            <w:pPr>
              <w:pStyle w:val="Default"/>
              <w:ind w:left="720"/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</w:pPr>
          </w:p>
          <w:p w:rsidR="00C56E31" w:rsidRDefault="00C56E31" w:rsidP="00C56E31">
            <w:pPr>
              <w:pStyle w:val="Default"/>
              <w:ind w:left="720"/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</w:pPr>
          </w:p>
          <w:p w:rsidR="00C56E31" w:rsidRDefault="00C56E31" w:rsidP="00C56E31">
            <w:pPr>
              <w:pStyle w:val="Default"/>
              <w:ind w:left="720"/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</w:pPr>
          </w:p>
          <w:p w:rsidR="00C56E31" w:rsidRDefault="00C56E31" w:rsidP="00C56E31">
            <w:pPr>
              <w:pStyle w:val="Default"/>
              <w:ind w:left="720"/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</w:pPr>
          </w:p>
          <w:p w:rsidR="00C56E31" w:rsidRDefault="00C56E31" w:rsidP="00C56E31">
            <w:pPr>
              <w:pStyle w:val="Heading2"/>
              <w:pBdr>
                <w:bottom w:val="none" w:sz="0" w:space="0" w:color="auto"/>
              </w:pBdr>
            </w:pPr>
          </w:p>
          <w:p w:rsidR="00C56E31" w:rsidRDefault="00C56E31" w:rsidP="00C56E31">
            <w:pPr>
              <w:pStyle w:val="Heading2"/>
            </w:pPr>
            <w:r w:rsidRPr="00C56E31">
              <w:t>CERTIFICATION</w:t>
            </w:r>
          </w:p>
          <w:p w:rsidR="00C56E31" w:rsidRPr="00C56E31" w:rsidRDefault="00C56E31" w:rsidP="00C56E31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</w:pPr>
            <w:r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  <w:t xml:space="preserve">Oracle Certified Associate </w:t>
            </w:r>
          </w:p>
          <w:p w:rsidR="00C56E31" w:rsidRPr="00C56E31" w:rsidRDefault="00453238" w:rsidP="00C56E31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</w:pPr>
            <w:r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  <w:t>Java</w:t>
            </w:r>
            <w:r w:rsidR="00C56E31" w:rsidRPr="00C56E31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  <w:t xml:space="preserve"> ce</w:t>
            </w:r>
            <w:r w:rsidR="00C56E31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  <w:t>rtified Professional</w:t>
            </w:r>
          </w:p>
          <w:p w:rsidR="00C56E31" w:rsidRDefault="00C56E31" w:rsidP="00C56E31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</w:pPr>
            <w:r w:rsidRPr="00C56E31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  <w:t>Tieto DevOps Internal certification</w:t>
            </w:r>
          </w:p>
          <w:p w:rsidR="00C56E31" w:rsidRPr="00C56E31" w:rsidRDefault="00C56E31" w:rsidP="00C56E31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</w:pPr>
            <w:r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  <w:t>Online AWS</w:t>
            </w:r>
            <w:r w:rsidRPr="00C56E31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  <w:t xml:space="preserve"> Conference</w:t>
            </w:r>
          </w:p>
          <w:p w:rsidR="00C56E31" w:rsidRPr="00C56E31" w:rsidRDefault="00C56E31" w:rsidP="00C56E31"/>
          <w:p w:rsidR="00C56E31" w:rsidRPr="00C56E31" w:rsidRDefault="00C56E31" w:rsidP="00C56E31"/>
          <w:p w:rsidR="00C56E31" w:rsidRDefault="00C56E31" w:rsidP="00C56E31">
            <w:pPr>
              <w:pStyle w:val="Default"/>
              <w:ind w:left="720"/>
            </w:pPr>
          </w:p>
          <w:p w:rsidR="00C56E31" w:rsidRDefault="00C56E31" w:rsidP="00C56E31">
            <w:pPr>
              <w:pStyle w:val="Default"/>
              <w:ind w:left="720"/>
            </w:pPr>
          </w:p>
          <w:p w:rsidR="00C56E31" w:rsidRDefault="00C56E31" w:rsidP="00C56E31">
            <w:pPr>
              <w:pStyle w:val="Default"/>
              <w:ind w:left="720"/>
            </w:pPr>
          </w:p>
          <w:p w:rsidR="00C56E31" w:rsidRDefault="00C56E31" w:rsidP="00C56E31">
            <w:pPr>
              <w:ind w:left="-203"/>
            </w:pPr>
          </w:p>
          <w:p w:rsidR="00C56E31" w:rsidRPr="004D3011" w:rsidRDefault="00C56E31" w:rsidP="00C56E31"/>
        </w:tc>
        <w:tc>
          <w:tcPr>
            <w:tcW w:w="720" w:type="dxa"/>
          </w:tcPr>
          <w:p w:rsidR="00C56E31" w:rsidRDefault="00C56E31" w:rsidP="00C56E31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C56E31" w:rsidRPr="0020461D" w:rsidRDefault="00C56E31" w:rsidP="00C56E31">
            <w:pPr>
              <w:rPr>
                <w:b/>
                <w:bCs/>
              </w:rPr>
            </w:pPr>
            <w:bookmarkStart w:id="1" w:name="_Hlk10129795"/>
            <w:bookmarkStart w:id="2" w:name="_Hlk10120959"/>
            <w:r w:rsidRPr="0020461D">
              <w:rPr>
                <w:b/>
                <w:bCs/>
              </w:rPr>
              <w:t>DevOps Implementation:</w:t>
            </w:r>
          </w:p>
          <w:p w:rsidR="00C56E31" w:rsidRDefault="00C56E31" w:rsidP="0084582C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t>Led the team in finalizing the Tool stack that will be used for DevOps implementation.</w:t>
            </w:r>
          </w:p>
          <w:p w:rsidR="006C5A74" w:rsidRDefault="00C56E31" w:rsidP="0084582C">
            <w:pPr>
              <w:pStyle w:val="ListParagraph"/>
              <w:numPr>
                <w:ilvl w:val="0"/>
                <w:numId w:val="2"/>
              </w:numPr>
              <w:spacing w:after="200"/>
            </w:pPr>
            <w:r w:rsidRPr="007A2921">
              <w:t>Involved in DevOps Automat</w:t>
            </w:r>
            <w:r>
              <w:t xml:space="preserve">ed </w:t>
            </w:r>
            <w:r w:rsidRPr="007A2921">
              <w:t xml:space="preserve">Process for Build and Deployment including both Application </w:t>
            </w:r>
          </w:p>
          <w:p w:rsidR="00C56E31" w:rsidRDefault="00C56E31" w:rsidP="0084582C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t>Experience of Jenkins as CI tool.</w:t>
            </w:r>
          </w:p>
          <w:p w:rsidR="00C56E31" w:rsidRDefault="00C56E31" w:rsidP="0084582C">
            <w:pPr>
              <w:pStyle w:val="ListParagraph"/>
              <w:numPr>
                <w:ilvl w:val="0"/>
                <w:numId w:val="2"/>
              </w:numPr>
              <w:spacing w:after="200"/>
            </w:pPr>
            <w:r w:rsidRPr="007A2921">
              <w:t xml:space="preserve">Create </w:t>
            </w:r>
            <w:r w:rsidR="006C5A74">
              <w:t xml:space="preserve">development  </w:t>
            </w:r>
            <w:r w:rsidRPr="007A2921">
              <w:t xml:space="preserve">environment using </w:t>
            </w:r>
            <w:r w:rsidR="00306FC2">
              <w:t>Ansible</w:t>
            </w:r>
            <w:r w:rsidRPr="007A2921">
              <w:t xml:space="preserve"> </w:t>
            </w:r>
            <w:r w:rsidR="006C5A74">
              <w:t xml:space="preserve">and Docker </w:t>
            </w:r>
          </w:p>
          <w:p w:rsidR="00C56E31" w:rsidRPr="00B0417C" w:rsidRDefault="006C5A74" w:rsidP="0084582C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t>Experience in distributed</w:t>
            </w:r>
            <w:r w:rsidRPr="006C5A74">
              <w:t xml:space="preserve"> version control </w:t>
            </w:r>
            <w:r>
              <w:t xml:space="preserve">tools </w:t>
            </w:r>
            <w:r w:rsidRPr="00272270">
              <w:t>like</w:t>
            </w:r>
            <w:r w:rsidR="00C56E31" w:rsidRPr="00272270">
              <w:t xml:space="preserve"> SVN, GIT.</w:t>
            </w:r>
          </w:p>
          <w:p w:rsidR="00C56E31" w:rsidRPr="00B0417C" w:rsidRDefault="00C56E31" w:rsidP="0084582C">
            <w:pPr>
              <w:pStyle w:val="ListParagraph"/>
              <w:numPr>
                <w:ilvl w:val="0"/>
                <w:numId w:val="2"/>
              </w:numPr>
              <w:spacing w:after="200"/>
            </w:pPr>
            <w:r w:rsidRPr="00B0417C">
              <w:t>Build: Continuous integration tools, state</w:t>
            </w:r>
            <w:r w:rsidRPr="00272270">
              <w:t xml:space="preserve"> with Jenkins</w:t>
            </w:r>
            <w:r w:rsidR="006C5A74">
              <w:t>.</w:t>
            </w:r>
          </w:p>
          <w:p w:rsidR="00C56E31" w:rsidRPr="00B0417C" w:rsidRDefault="00C56E31" w:rsidP="0084582C">
            <w:pPr>
              <w:pStyle w:val="ListParagraph"/>
              <w:numPr>
                <w:ilvl w:val="0"/>
                <w:numId w:val="2"/>
              </w:numPr>
              <w:spacing w:after="200"/>
            </w:pPr>
            <w:r w:rsidRPr="00B0417C">
              <w:t xml:space="preserve">Test and performance of the </w:t>
            </w:r>
            <w:r w:rsidR="00306FC2">
              <w:t xml:space="preserve">Jenkins pipeline jobs </w:t>
            </w:r>
            <w:r w:rsidRPr="00B0417C">
              <w:t>results</w:t>
            </w:r>
            <w:r w:rsidR="006C5A74">
              <w:t>.</w:t>
            </w:r>
          </w:p>
          <w:p w:rsidR="00C56E31" w:rsidRPr="00B0417C" w:rsidRDefault="00C56E31" w:rsidP="0084582C">
            <w:pPr>
              <w:pStyle w:val="ListParagraph"/>
              <w:numPr>
                <w:ilvl w:val="0"/>
                <w:numId w:val="2"/>
              </w:numPr>
              <w:spacing w:after="200"/>
            </w:pPr>
            <w:r w:rsidRPr="00B0417C">
              <w:t xml:space="preserve">Package: Artifact Repository </w:t>
            </w:r>
            <w:r w:rsidRPr="00272270">
              <w:t xml:space="preserve">FROG </w:t>
            </w:r>
            <w:r w:rsidRPr="00B0417C">
              <w:t xml:space="preserve">to </w:t>
            </w:r>
            <w:r w:rsidRPr="00272270">
              <w:t>deliver in remote machine with Ansible.</w:t>
            </w:r>
          </w:p>
          <w:p w:rsidR="00C56E31" w:rsidRPr="00B0417C" w:rsidRDefault="00A77538" w:rsidP="0084582C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t>Release</w:t>
            </w:r>
            <w:r w:rsidR="00C56E31" w:rsidRPr="00B0417C">
              <w:t xml:space="preserve"> </w:t>
            </w:r>
            <w:r>
              <w:t>c</w:t>
            </w:r>
            <w:r w:rsidR="00C56E31" w:rsidRPr="00B0417C">
              <w:t xml:space="preserve">hange management, version </w:t>
            </w:r>
            <w:r w:rsidR="006C5A74" w:rsidRPr="00B0417C">
              <w:t>automation</w:t>
            </w:r>
            <w:r w:rsidR="006C5A74">
              <w:t xml:space="preserve"> and merging. </w:t>
            </w:r>
          </w:p>
          <w:p w:rsidR="00C56E31" w:rsidRPr="00B0417C" w:rsidRDefault="00C56E31" w:rsidP="0084582C">
            <w:pPr>
              <w:pStyle w:val="ListParagraph"/>
              <w:numPr>
                <w:ilvl w:val="0"/>
                <w:numId w:val="2"/>
              </w:numPr>
              <w:spacing w:after="200"/>
            </w:pPr>
            <w:r w:rsidRPr="00272270">
              <w:t>Configure</w:t>
            </w:r>
            <w:r w:rsidRPr="00B0417C">
              <w:t>: Infrastructure Configuration and Management, Infrastructure as Code tools</w:t>
            </w:r>
            <w:r>
              <w:t xml:space="preserve"> in window</w:t>
            </w:r>
            <w:r w:rsidR="00306FC2">
              <w:t xml:space="preserve">s </w:t>
            </w:r>
            <w:r>
              <w:t xml:space="preserve"> and Linux OS</w:t>
            </w:r>
          </w:p>
          <w:p w:rsidR="00C56E31" w:rsidRDefault="00C56E31" w:rsidP="0084582C">
            <w:pPr>
              <w:pStyle w:val="ListParagraph"/>
              <w:numPr>
                <w:ilvl w:val="0"/>
                <w:numId w:val="2"/>
              </w:numPr>
              <w:spacing w:after="200"/>
            </w:pPr>
            <w:r w:rsidRPr="00B0417C">
              <w:t>Monitor: Application performance monitoring</w:t>
            </w:r>
            <w:r w:rsidRPr="00272270">
              <w:t xml:space="preserve"> with Nagios and Dashing. </w:t>
            </w:r>
          </w:p>
          <w:p w:rsidR="00C56E31" w:rsidRPr="0020461D" w:rsidRDefault="00C56E31" w:rsidP="00C56E31">
            <w:pPr>
              <w:rPr>
                <w:b/>
                <w:bCs/>
              </w:rPr>
            </w:pPr>
            <w:bookmarkStart w:id="3" w:name="_Hlk10130232"/>
            <w:bookmarkEnd w:id="1"/>
            <w:r w:rsidRPr="0020461D">
              <w:rPr>
                <w:b/>
                <w:bCs/>
              </w:rPr>
              <w:t>Team Management:</w:t>
            </w:r>
          </w:p>
          <w:p w:rsidR="00C56E31" w:rsidRPr="00080C93" w:rsidRDefault="00C56E31" w:rsidP="0084582C">
            <w:pPr>
              <w:pStyle w:val="ListParagraph"/>
              <w:numPr>
                <w:ilvl w:val="0"/>
                <w:numId w:val="2"/>
              </w:numPr>
              <w:spacing w:after="200"/>
            </w:pPr>
            <w:r w:rsidRPr="00080C93">
              <w:t>Managed all phases of full life-cycle implementation projects, including: initiation, planning, design, development, testing, user acceptance and deployment.</w:t>
            </w:r>
          </w:p>
          <w:p w:rsidR="00C56E31" w:rsidRPr="0020461D" w:rsidRDefault="00C56E31" w:rsidP="0084582C">
            <w:pPr>
              <w:pStyle w:val="ListParagraph"/>
              <w:numPr>
                <w:ilvl w:val="0"/>
                <w:numId w:val="2"/>
              </w:numPr>
              <w:spacing w:after="200"/>
            </w:pPr>
            <w:r w:rsidRPr="00080C93">
              <w:t>Worked with Product Owners to prioritized and groomed Product Backlog.</w:t>
            </w:r>
          </w:p>
          <w:p w:rsidR="00C56E31" w:rsidRPr="00080C93" w:rsidRDefault="00C56E31" w:rsidP="0084582C">
            <w:pPr>
              <w:pStyle w:val="ListParagraph"/>
              <w:numPr>
                <w:ilvl w:val="0"/>
                <w:numId w:val="2"/>
              </w:numPr>
              <w:spacing w:after="200"/>
            </w:pPr>
            <w:r w:rsidRPr="00080C93">
              <w:t>Conducted Scrum Daily standup, Product backlog, Sprint Planning, Sprint Review &amp; Sprint Retrospective meetings.</w:t>
            </w:r>
          </w:p>
          <w:p w:rsidR="00C56E31" w:rsidRPr="00080C93" w:rsidRDefault="00C56E31" w:rsidP="0084582C">
            <w:pPr>
              <w:pStyle w:val="ListParagraph"/>
              <w:numPr>
                <w:ilvl w:val="0"/>
                <w:numId w:val="2"/>
              </w:numPr>
              <w:spacing w:after="200"/>
            </w:pPr>
            <w:r w:rsidRPr="00455E01">
              <w:t>Responsible for Offshore Deliverables, interact with Project Manager for team feedback and introduce processes to accomplish stringent deadlines.</w:t>
            </w:r>
          </w:p>
          <w:p w:rsidR="00C56E31" w:rsidRDefault="00C56E31" w:rsidP="00C56E31">
            <w:pPr>
              <w:rPr>
                <w:b/>
                <w:bCs/>
              </w:rPr>
            </w:pPr>
            <w:bookmarkStart w:id="4" w:name="_Hlk10130313"/>
            <w:bookmarkEnd w:id="3"/>
            <w:r w:rsidRPr="00943F94">
              <w:rPr>
                <w:b/>
                <w:bCs/>
              </w:rPr>
              <w:t>Development:</w:t>
            </w:r>
          </w:p>
          <w:p w:rsidR="00C56E31" w:rsidRPr="00455E01" w:rsidRDefault="00C56E31" w:rsidP="0084582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455E01">
              <w:t>Coordinate with business users in gathering business requirements and translating them to technical specifications involved in analysis, codin</w:t>
            </w:r>
            <w:r w:rsidR="00306FC2">
              <w:t xml:space="preserve">g and implementing the solution through CI and CD technique. </w:t>
            </w:r>
          </w:p>
          <w:p w:rsidR="00C56E31" w:rsidRPr="00943F94" w:rsidRDefault="00C56E31" w:rsidP="0084582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943F94">
              <w:t xml:space="preserve">Used </w:t>
            </w:r>
            <w:r>
              <w:t xml:space="preserve">Ansible playbook YML for various application </w:t>
            </w:r>
            <w:r w:rsidRPr="00943F94">
              <w:t xml:space="preserve">as per the requirement. </w:t>
            </w:r>
          </w:p>
          <w:p w:rsidR="00C56E31" w:rsidRDefault="00C56E31" w:rsidP="0084582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943F94">
              <w:t xml:space="preserve">Handled errors using Exception handling for error handling for ease of debugging and </w:t>
            </w:r>
            <w:r>
              <w:t>fixing</w:t>
            </w:r>
            <w:r w:rsidRPr="00943F94">
              <w:t xml:space="preserve"> the error messages in</w:t>
            </w:r>
            <w:r>
              <w:t xml:space="preserve"> real-time</w:t>
            </w:r>
            <w:r w:rsidRPr="00943F94">
              <w:t xml:space="preserve">. </w:t>
            </w:r>
          </w:p>
          <w:p w:rsidR="00C56E31" w:rsidRDefault="00C56E31" w:rsidP="0084582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943F94">
              <w:t xml:space="preserve">Used </w:t>
            </w:r>
            <w:r w:rsidRPr="00272270">
              <w:t>Project deployment thr</w:t>
            </w:r>
            <w:r w:rsidR="007B1B72">
              <w:t xml:space="preserve">ough Jenkins &amp; Ansible playbook </w:t>
            </w:r>
            <w:r w:rsidRPr="00943F94">
              <w:t xml:space="preserve">for manipulating </w:t>
            </w:r>
            <w:r>
              <w:t>services</w:t>
            </w:r>
            <w:r w:rsidRPr="00943F94">
              <w:t xml:space="preserve"> for enhanced performance.</w:t>
            </w:r>
            <w:bookmarkEnd w:id="4"/>
            <w:r w:rsidRPr="00943F94">
              <w:t xml:space="preserve"> </w:t>
            </w:r>
            <w:bookmarkEnd w:id="2"/>
          </w:p>
          <w:p w:rsidR="00C56E31" w:rsidRDefault="00C56E31" w:rsidP="0084582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C56E31">
              <w:lastRenderedPageBreak/>
              <w:t xml:space="preserve">Integrate the application modules of the solutions into the configuration management tool: editor packages and </w:t>
            </w:r>
            <w:r>
              <w:t xml:space="preserve">all </w:t>
            </w:r>
            <w:r w:rsidRPr="00C56E31">
              <w:t>developed packages</w:t>
            </w:r>
            <w:r>
              <w:t xml:space="preserve"> in all environments.</w:t>
            </w:r>
          </w:p>
          <w:p w:rsidR="00C56E31" w:rsidRDefault="00C56E31" w:rsidP="0084582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C56E31">
              <w:t>Implement automatic processes for continuous delivery management</w:t>
            </w:r>
            <w:r>
              <w:t xml:space="preserve"> in different OS like Linux and Windows</w:t>
            </w:r>
          </w:p>
          <w:p w:rsidR="00306FC2" w:rsidRPr="00306FC2" w:rsidRDefault="00306FC2" w:rsidP="0084582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306FC2">
              <w:t>Daily Application &amp; server health checkup and fixing problem.</w:t>
            </w:r>
          </w:p>
          <w:p w:rsidR="00306FC2" w:rsidRDefault="00306FC2" w:rsidP="0084582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306FC2">
              <w:t>Creating and scheduling batch jobs as per requirement</w:t>
            </w:r>
          </w:p>
          <w:p w:rsidR="00FC62C6" w:rsidRDefault="00FC62C6" w:rsidP="0084582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FC62C6">
              <w:t xml:space="preserve">Ansible to </w:t>
            </w:r>
            <w:r w:rsidR="00E94F62">
              <w:t xml:space="preserve">deploy critical applications, </w:t>
            </w:r>
            <w:r w:rsidRPr="00FC62C6">
              <w:t>automates repetitive tasks and</w:t>
            </w:r>
            <w:r>
              <w:t xml:space="preserve"> proactively manages changes. </w:t>
            </w:r>
          </w:p>
          <w:p w:rsidR="00FC62C6" w:rsidRDefault="00FC62C6" w:rsidP="0084582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FC62C6">
              <w:t xml:space="preserve">Created, modified and customized playbook modules to fit </w:t>
            </w:r>
            <w:r w:rsidR="007B1B72">
              <w:t xml:space="preserve">in infrastructure requirements on Red hat Linux server. </w:t>
            </w:r>
          </w:p>
          <w:p w:rsidR="007B1B72" w:rsidRDefault="007B1B72" w:rsidP="0084582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>
              <w:t xml:space="preserve">Deploying application in </w:t>
            </w:r>
            <w:r w:rsidRPr="00272270">
              <w:t xml:space="preserve">all </w:t>
            </w:r>
            <w:r>
              <w:t>environment like SIT</w:t>
            </w:r>
            <w:r w:rsidR="00BA68F7">
              <w:t>, ITEST</w:t>
            </w:r>
            <w:r>
              <w:t>&amp; Prod</w:t>
            </w:r>
            <w:r w:rsidR="00E94F62">
              <w:t>.</w:t>
            </w:r>
          </w:p>
          <w:p w:rsidR="0084582C" w:rsidRDefault="00163609" w:rsidP="0084582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>
              <w:t>Upgrading Linux</w:t>
            </w:r>
            <w:r w:rsidR="0084582C">
              <w:t xml:space="preserve"> server and packaging application to server.</w:t>
            </w:r>
          </w:p>
          <w:p w:rsidR="0084582C" w:rsidRPr="0084582C" w:rsidRDefault="0084582C" w:rsidP="0084582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84582C">
              <w:t>Daily Application &amp; server health checkup and fixing problem.</w:t>
            </w:r>
          </w:p>
          <w:p w:rsidR="0084582C" w:rsidRDefault="0084582C" w:rsidP="0084582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84582C">
              <w:t>Quarterly data sync from production to non-prod environment</w:t>
            </w:r>
            <w:r>
              <w:t>.</w:t>
            </w:r>
          </w:p>
          <w:p w:rsidR="0057776F" w:rsidRDefault="0057776F" w:rsidP="0057776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>
              <w:t xml:space="preserve">Implemented and Deployed </w:t>
            </w:r>
            <w:r>
              <w:t xml:space="preserve">Ansible Tower </w:t>
            </w:r>
            <w:r>
              <w:t xml:space="preserve">for Telia client. </w:t>
            </w:r>
          </w:p>
          <w:p w:rsidR="0057776F" w:rsidRPr="00036450" w:rsidRDefault="0057776F" w:rsidP="0057776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>
              <w:t>Configure</w:t>
            </w:r>
            <w:r>
              <w:t xml:space="preserve">d users and </w:t>
            </w:r>
            <w:r>
              <w:t>Manage</w:t>
            </w:r>
            <w:r>
              <w:t>d</w:t>
            </w:r>
            <w:r>
              <w:t xml:space="preserve"> hosts and jobs in Ansible Tower</w:t>
            </w:r>
          </w:p>
          <w:p w:rsidR="00C56E31" w:rsidRDefault="00C56E31" w:rsidP="00C56E31">
            <w:pPr>
              <w:pStyle w:val="Heading2"/>
              <w:tabs>
                <w:tab w:val="left" w:pos="1070"/>
              </w:tabs>
            </w:pPr>
            <w:r>
              <w:tab/>
            </w:r>
            <w:r>
              <w:tab/>
            </w:r>
          </w:p>
          <w:p w:rsidR="00C56E31" w:rsidRPr="00381EDE" w:rsidRDefault="00C56E31" w:rsidP="00C56E31">
            <w:pPr>
              <w:rPr>
                <w:sz w:val="22"/>
              </w:rPr>
            </w:pPr>
            <w:r w:rsidRPr="00CC5A1F">
              <w:rPr>
                <w:rFonts w:ascii="Bookman Old Style" w:hAnsi="Bookman Old Style"/>
                <w:sz w:val="22"/>
              </w:rPr>
              <w:t>SOFTENGER PVT LTD</w:t>
            </w:r>
            <w:r>
              <w:rPr>
                <w:rFonts w:ascii="Bookman Old Style" w:hAnsi="Bookman Old Style"/>
                <w:sz w:val="22"/>
              </w:rPr>
              <w:t xml:space="preserve"> </w:t>
            </w:r>
            <w:r w:rsidRPr="00381EDE">
              <w:rPr>
                <w:sz w:val="22"/>
              </w:rPr>
              <w:t>, Pune – INDIA</w:t>
            </w:r>
          </w:p>
          <w:p w:rsidR="00C56E31" w:rsidRPr="00381EDE" w:rsidRDefault="00C56E31" w:rsidP="00C56E31">
            <w:r>
              <w:t>Application</w:t>
            </w:r>
            <w:r w:rsidRPr="00381EDE">
              <w:t xml:space="preserve"> Engine</w:t>
            </w:r>
            <w:r>
              <w:t>er</w:t>
            </w:r>
            <w:r w:rsidRPr="00381EDE">
              <w:t xml:space="preserve">                                             </w:t>
            </w:r>
            <w:r>
              <w:t xml:space="preserve">        Dec</w:t>
            </w:r>
            <w:r w:rsidRPr="00381EDE">
              <w:t>’1</w:t>
            </w:r>
            <w:r>
              <w:t>4</w:t>
            </w:r>
            <w:r w:rsidRPr="00381EDE">
              <w:t xml:space="preserve"> – </w:t>
            </w:r>
            <w:r>
              <w:t>Mayl’15</w:t>
            </w:r>
          </w:p>
          <w:p w:rsidR="00C56E31" w:rsidRPr="00381EDE" w:rsidRDefault="00C56E31" w:rsidP="00C56E31">
            <w:pPr>
              <w:rPr>
                <w:b/>
                <w:bCs/>
                <w:szCs w:val="18"/>
              </w:rPr>
            </w:pPr>
            <w:r w:rsidRPr="00381EDE">
              <w:rPr>
                <w:b/>
                <w:bCs/>
                <w:szCs w:val="18"/>
              </w:rPr>
              <w:t xml:space="preserve">Project: </w:t>
            </w:r>
            <w:r>
              <w:rPr>
                <w:b/>
                <w:bCs/>
                <w:szCs w:val="18"/>
              </w:rPr>
              <w:t>PNC-HCA</w:t>
            </w:r>
          </w:p>
          <w:p w:rsidR="00FC62C6" w:rsidRDefault="00C56E31" w:rsidP="00C56E31">
            <w:pPr>
              <w:rPr>
                <w:iCs/>
              </w:rPr>
            </w:pPr>
            <w:r w:rsidRPr="00373CA4">
              <w:rPr>
                <w:iCs/>
              </w:rPr>
              <w:t>Health Care Advantage is a clearing house product for Payers (Health Insurance companies) and Providers (Hospitals) in the health care domain. The application automates some health care</w:t>
            </w:r>
            <w:r w:rsidR="00023337">
              <w:rPr>
                <w:iCs/>
              </w:rPr>
              <w:t>.</w:t>
            </w:r>
            <w:bookmarkStart w:id="5" w:name="_GoBack"/>
            <w:bookmarkEnd w:id="5"/>
            <w:r w:rsidRPr="00373CA4">
              <w:rPr>
                <w:iCs/>
              </w:rPr>
              <w:t xml:space="preserve"> </w:t>
            </w:r>
          </w:p>
          <w:p w:rsidR="00C56E31" w:rsidRDefault="00C56E31" w:rsidP="00C56E31">
            <w:pPr>
              <w:rPr>
                <w:iCs/>
              </w:rPr>
            </w:pPr>
            <w:r>
              <w:rPr>
                <w:b/>
                <w:bCs/>
              </w:rPr>
              <w:t>Technology Used</w:t>
            </w:r>
            <w:r w:rsidRPr="00381EDE">
              <w:rPr>
                <w:b/>
                <w:bCs/>
                <w:iCs/>
              </w:rPr>
              <w:t>:</w:t>
            </w:r>
            <w:r>
              <w:rPr>
                <w:iCs/>
              </w:rPr>
              <w:t xml:space="preserve"> </w:t>
            </w:r>
            <w:r w:rsidRPr="00381EDE">
              <w:rPr>
                <w:iCs/>
              </w:rPr>
              <w:t xml:space="preserve">Oracle SQL, PL/SQL, </w:t>
            </w:r>
            <w:r>
              <w:rPr>
                <w:iCs/>
              </w:rPr>
              <w:t>J</w:t>
            </w:r>
            <w:r w:rsidRPr="00381EDE">
              <w:rPr>
                <w:iCs/>
              </w:rPr>
              <w:t>ava</w:t>
            </w:r>
            <w:r w:rsidR="006B686C">
              <w:rPr>
                <w:iCs/>
              </w:rPr>
              <w:t>,</w:t>
            </w:r>
            <w:r w:rsidR="006F7AA6">
              <w:rPr>
                <w:iCs/>
              </w:rPr>
              <w:t xml:space="preserve"> </w:t>
            </w:r>
            <w:r w:rsidR="006B686C">
              <w:rPr>
                <w:iCs/>
              </w:rPr>
              <w:t>SVN</w:t>
            </w:r>
            <w:r w:rsidR="006F7AA6">
              <w:rPr>
                <w:iCs/>
              </w:rPr>
              <w:t>, Shell</w:t>
            </w:r>
          </w:p>
          <w:p w:rsidR="00C56E31" w:rsidRDefault="00C56E31" w:rsidP="00C56E31">
            <w:pPr>
              <w:rPr>
                <w:b/>
                <w:bCs/>
              </w:rPr>
            </w:pPr>
          </w:p>
          <w:p w:rsidR="00C56E31" w:rsidRPr="00381EDE" w:rsidRDefault="00C56E31" w:rsidP="00C56E31">
            <w:pPr>
              <w:rPr>
                <w:b/>
                <w:bCs/>
              </w:rPr>
            </w:pPr>
            <w:r w:rsidRPr="00381EDE">
              <w:rPr>
                <w:b/>
                <w:bCs/>
              </w:rPr>
              <w:t>Roles and Responsibilities:</w:t>
            </w:r>
          </w:p>
          <w:p w:rsidR="00C56E31" w:rsidRPr="009F3937" w:rsidRDefault="00C56E31" w:rsidP="0084582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9F3937">
              <w:t>Responsible for application development and maintenance</w:t>
            </w:r>
          </w:p>
          <w:p w:rsidR="00C56E31" w:rsidRPr="00455E01" w:rsidRDefault="00C56E31" w:rsidP="0084582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455E01">
              <w:t>Created various DDL and DML statement using SQL and PLSQL.</w:t>
            </w:r>
          </w:p>
          <w:p w:rsidR="00C56E31" w:rsidRPr="004D3011" w:rsidRDefault="00C56E31" w:rsidP="0084582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455E01">
              <w:t xml:space="preserve">Involved in fixing bugs </w:t>
            </w:r>
            <w:r w:rsidR="00455BE1">
              <w:t>in</w:t>
            </w:r>
            <w:r w:rsidRPr="00455E01">
              <w:t xml:space="preserve"> </w:t>
            </w:r>
            <w:r w:rsidR="00455BE1">
              <w:t>SIT</w:t>
            </w:r>
            <w:r w:rsidRPr="00455E01">
              <w:t xml:space="preserve"> and in post-production Support.</w:t>
            </w:r>
          </w:p>
          <w:p w:rsidR="00C56E31" w:rsidRDefault="00C56E31" w:rsidP="00C56E31">
            <w:pPr>
              <w:pStyle w:val="Heading2"/>
            </w:pPr>
          </w:p>
          <w:p w:rsidR="00C56E31" w:rsidRPr="00381EDE" w:rsidRDefault="00C56E31" w:rsidP="00C56E31">
            <w:pPr>
              <w:rPr>
                <w:sz w:val="22"/>
              </w:rPr>
            </w:pPr>
            <w:r>
              <w:rPr>
                <w:sz w:val="22"/>
              </w:rPr>
              <w:t>EXPERIS IT PVT Ltd</w:t>
            </w:r>
            <w:r w:rsidRPr="00381EDE">
              <w:rPr>
                <w:sz w:val="22"/>
              </w:rPr>
              <w:t xml:space="preserve">, </w:t>
            </w:r>
            <w:r>
              <w:rPr>
                <w:sz w:val="22"/>
              </w:rPr>
              <w:t>Pune</w:t>
            </w:r>
            <w:r w:rsidRPr="00381EDE">
              <w:rPr>
                <w:sz w:val="22"/>
              </w:rPr>
              <w:t xml:space="preserve"> – INDIA</w:t>
            </w:r>
          </w:p>
          <w:p w:rsidR="00C56E31" w:rsidRPr="00381EDE" w:rsidRDefault="00C56E31" w:rsidP="00C56E31">
            <w:r w:rsidRPr="00381EDE">
              <w:t>Software Engine</w:t>
            </w:r>
            <w:r>
              <w:t>er</w:t>
            </w:r>
            <w:r w:rsidRPr="00381EDE">
              <w:t xml:space="preserve">                                             </w:t>
            </w:r>
            <w:r>
              <w:t xml:space="preserve">           Nov</w:t>
            </w:r>
            <w:r w:rsidRPr="00381EDE">
              <w:t>’</w:t>
            </w:r>
            <w:r>
              <w:t>13</w:t>
            </w:r>
            <w:r w:rsidRPr="00381EDE">
              <w:t xml:space="preserve"> – </w:t>
            </w:r>
            <w:r>
              <w:t>Nov’14</w:t>
            </w:r>
          </w:p>
          <w:p w:rsidR="00C56E31" w:rsidRPr="00381EDE" w:rsidRDefault="00C56E31" w:rsidP="00C56E31">
            <w:pPr>
              <w:rPr>
                <w:b/>
                <w:bCs/>
                <w:szCs w:val="18"/>
              </w:rPr>
            </w:pPr>
            <w:r w:rsidRPr="00381EDE">
              <w:rPr>
                <w:b/>
                <w:bCs/>
                <w:szCs w:val="18"/>
              </w:rPr>
              <w:t xml:space="preserve">Project: </w:t>
            </w:r>
            <w:r>
              <w:rPr>
                <w:b/>
                <w:bCs/>
                <w:szCs w:val="18"/>
              </w:rPr>
              <w:t>ERP Solutions</w:t>
            </w:r>
          </w:p>
          <w:p w:rsidR="00C56E31" w:rsidRPr="00373CA4" w:rsidRDefault="00C56E31" w:rsidP="00C56E31">
            <w:pPr>
              <w:rPr>
                <w:iCs/>
              </w:rPr>
            </w:pPr>
            <w:r>
              <w:rPr>
                <w:iCs/>
              </w:rPr>
              <w:t>A</w:t>
            </w:r>
            <w:r w:rsidRPr="00373CA4">
              <w:rPr>
                <w:iCs/>
              </w:rPr>
              <w:t>n IT consultation and service provider to leading organizations in the Fin</w:t>
            </w:r>
            <w:r w:rsidR="00A02A3B">
              <w:rPr>
                <w:iCs/>
              </w:rPr>
              <w:t>ancial Industry and Banking Industry</w:t>
            </w:r>
            <w:r w:rsidRPr="00373CA4">
              <w:rPr>
                <w:iCs/>
              </w:rPr>
              <w:t xml:space="preserve"> based Solutions.</w:t>
            </w:r>
          </w:p>
          <w:p w:rsidR="00C56E31" w:rsidRDefault="00C56E31" w:rsidP="00C56E31">
            <w:pPr>
              <w:rPr>
                <w:iCs/>
              </w:rPr>
            </w:pPr>
            <w:r>
              <w:rPr>
                <w:b/>
                <w:bCs/>
              </w:rPr>
              <w:t>Technology Used</w:t>
            </w:r>
            <w:r w:rsidRPr="00381EDE">
              <w:rPr>
                <w:b/>
                <w:bCs/>
                <w:iCs/>
              </w:rPr>
              <w:t>:</w:t>
            </w:r>
            <w:r>
              <w:rPr>
                <w:iCs/>
              </w:rPr>
              <w:t xml:space="preserve"> </w:t>
            </w:r>
            <w:r w:rsidRPr="00381EDE">
              <w:rPr>
                <w:iCs/>
              </w:rPr>
              <w:t xml:space="preserve">Oracle SQL, PL/SQL, </w:t>
            </w:r>
            <w:r w:rsidR="006B686C">
              <w:rPr>
                <w:iCs/>
              </w:rPr>
              <w:t>GIT</w:t>
            </w:r>
            <w:r w:rsidR="00FC62C6">
              <w:rPr>
                <w:iCs/>
              </w:rPr>
              <w:t>,</w:t>
            </w:r>
            <w:r w:rsidR="00A02A3B">
              <w:rPr>
                <w:iCs/>
              </w:rPr>
              <w:t xml:space="preserve"> </w:t>
            </w:r>
            <w:r w:rsidR="006F7AA6">
              <w:rPr>
                <w:iCs/>
              </w:rPr>
              <w:t>Linux, Shell</w:t>
            </w:r>
          </w:p>
          <w:p w:rsidR="00C56E31" w:rsidRDefault="00C56E31" w:rsidP="00C56E31">
            <w:pPr>
              <w:rPr>
                <w:b/>
                <w:bCs/>
              </w:rPr>
            </w:pPr>
          </w:p>
          <w:p w:rsidR="00C56E31" w:rsidRDefault="00C56E31" w:rsidP="00C56E31">
            <w:pPr>
              <w:rPr>
                <w:b/>
                <w:bCs/>
              </w:rPr>
            </w:pPr>
            <w:r w:rsidRPr="00381EDE">
              <w:rPr>
                <w:b/>
                <w:bCs/>
              </w:rPr>
              <w:t>Roles and Responsibilities:</w:t>
            </w:r>
          </w:p>
          <w:p w:rsidR="00C56E31" w:rsidRPr="00076733" w:rsidRDefault="00C56E31" w:rsidP="00C56E31">
            <w:pPr>
              <w:rPr>
                <w:b/>
                <w:bCs/>
              </w:rPr>
            </w:pPr>
          </w:p>
          <w:p w:rsidR="00A02A3B" w:rsidRDefault="00A02A3B" w:rsidP="0084582C">
            <w:pPr>
              <w:numPr>
                <w:ilvl w:val="0"/>
                <w:numId w:val="2"/>
              </w:numPr>
              <w:rPr>
                <w:iCs/>
              </w:rPr>
            </w:pPr>
            <w:r w:rsidRPr="009F3937">
              <w:t>Responsible for application development and maintenance</w:t>
            </w:r>
          </w:p>
          <w:p w:rsidR="00A02A3B" w:rsidRDefault="00C56E31" w:rsidP="0084582C">
            <w:pPr>
              <w:numPr>
                <w:ilvl w:val="0"/>
                <w:numId w:val="2"/>
              </w:numPr>
              <w:rPr>
                <w:iCs/>
              </w:rPr>
            </w:pPr>
            <w:r w:rsidRPr="00FC62C6">
              <w:rPr>
                <w:iCs/>
              </w:rPr>
              <w:t>Creating Database o</w:t>
            </w:r>
            <w:r w:rsidR="00306FC2" w:rsidRPr="00FC62C6">
              <w:rPr>
                <w:iCs/>
              </w:rPr>
              <w:t>bjects like (Tables, functions)</w:t>
            </w:r>
          </w:p>
          <w:p w:rsidR="00C56E31" w:rsidRDefault="00A02A3B" w:rsidP="0084582C">
            <w:pPr>
              <w:numPr>
                <w:ilvl w:val="0"/>
                <w:numId w:val="2"/>
              </w:numPr>
              <w:rPr>
                <w:iCs/>
              </w:rPr>
            </w:pPr>
            <w:r>
              <w:rPr>
                <w:iCs/>
              </w:rPr>
              <w:t xml:space="preserve">Code </w:t>
            </w:r>
            <w:r w:rsidRPr="00A02A3B">
              <w:rPr>
                <w:iCs/>
              </w:rPr>
              <w:t xml:space="preserve"> supporting merging process with source code control </w:t>
            </w:r>
          </w:p>
          <w:p w:rsidR="00317862" w:rsidRDefault="00317862" w:rsidP="00317862">
            <w:pPr>
              <w:pStyle w:val="Heading2"/>
            </w:pPr>
          </w:p>
          <w:p w:rsidR="00317862" w:rsidRPr="00381EDE" w:rsidRDefault="00317862" w:rsidP="00317862">
            <w:pPr>
              <w:rPr>
                <w:sz w:val="22"/>
              </w:rPr>
            </w:pPr>
            <w:r w:rsidRPr="00DA7EF6">
              <w:rPr>
                <w:sz w:val="22"/>
              </w:rPr>
              <w:t xml:space="preserve">CONSTRAINT </w:t>
            </w:r>
            <w:r w:rsidR="00A03CC6">
              <w:rPr>
                <w:sz w:val="22"/>
              </w:rPr>
              <w:t>Technologies</w:t>
            </w:r>
            <w:r w:rsidRPr="00381EDE">
              <w:rPr>
                <w:sz w:val="22"/>
              </w:rPr>
              <w:t xml:space="preserve">, </w:t>
            </w:r>
            <w:r>
              <w:rPr>
                <w:sz w:val="22"/>
              </w:rPr>
              <w:t>Pune</w:t>
            </w:r>
            <w:r w:rsidRPr="00381EDE">
              <w:rPr>
                <w:sz w:val="22"/>
              </w:rPr>
              <w:t xml:space="preserve"> – INDIA</w:t>
            </w:r>
          </w:p>
          <w:p w:rsidR="00317862" w:rsidRPr="00381EDE" w:rsidRDefault="00317862" w:rsidP="00317862">
            <w:r w:rsidRPr="00381EDE">
              <w:t>Software Engine</w:t>
            </w:r>
            <w:r>
              <w:t>er</w:t>
            </w:r>
            <w:r w:rsidRPr="00381EDE">
              <w:t xml:space="preserve">                                             </w:t>
            </w:r>
            <w:r>
              <w:t xml:space="preserve">           June</w:t>
            </w:r>
            <w:r w:rsidRPr="00381EDE">
              <w:t>’</w:t>
            </w:r>
            <w:r>
              <w:t>12</w:t>
            </w:r>
            <w:r w:rsidRPr="00381EDE">
              <w:t xml:space="preserve"> – </w:t>
            </w:r>
            <w:r>
              <w:t>Nov’14</w:t>
            </w:r>
          </w:p>
          <w:p w:rsidR="00317862" w:rsidRDefault="00317862" w:rsidP="00317862">
            <w:pPr>
              <w:rPr>
                <w:iCs/>
              </w:rPr>
            </w:pPr>
            <w:r w:rsidRPr="00DA7EF6">
              <w:rPr>
                <w:b/>
                <w:bCs/>
                <w:szCs w:val="18"/>
              </w:rPr>
              <w:t>Project Credit master co-operative system solution</w:t>
            </w:r>
            <w:r>
              <w:rPr>
                <w:iCs/>
              </w:rPr>
              <w:t xml:space="preserve"> </w:t>
            </w:r>
          </w:p>
          <w:p w:rsidR="00317862" w:rsidRDefault="00317862" w:rsidP="00317862">
            <w:pPr>
              <w:rPr>
                <w:b/>
                <w:bCs/>
              </w:rPr>
            </w:pPr>
            <w:r w:rsidRPr="00DA7EF6">
              <w:rPr>
                <w:iCs/>
              </w:rPr>
              <w:t>It includes</w:t>
            </w:r>
            <w:r>
              <w:rPr>
                <w:iCs/>
              </w:rPr>
              <w:t xml:space="preserve"> operational activities Such as Loans, Deposits and modules                                                                         </w:t>
            </w:r>
            <w:r w:rsidRPr="00DA7EF6">
              <w:rPr>
                <w:iCs/>
              </w:rPr>
              <w:t>Investments with details.</w:t>
            </w:r>
            <w:r>
              <w:rPr>
                <w:b/>
                <w:bCs/>
              </w:rPr>
              <w:t xml:space="preserve"> </w:t>
            </w:r>
          </w:p>
          <w:p w:rsidR="00317862" w:rsidRDefault="00317862" w:rsidP="00317862">
            <w:pPr>
              <w:rPr>
                <w:iCs/>
              </w:rPr>
            </w:pPr>
            <w:r>
              <w:rPr>
                <w:b/>
                <w:bCs/>
              </w:rPr>
              <w:t>Technology Used</w:t>
            </w:r>
            <w:r w:rsidRPr="00381EDE">
              <w:rPr>
                <w:b/>
                <w:bCs/>
                <w:iCs/>
              </w:rPr>
              <w:t>:</w:t>
            </w:r>
            <w:r>
              <w:rPr>
                <w:iCs/>
              </w:rPr>
              <w:t xml:space="preserve"> </w:t>
            </w:r>
            <w:r w:rsidRPr="00381EDE">
              <w:rPr>
                <w:iCs/>
              </w:rPr>
              <w:t xml:space="preserve">Oracle SQL, PL/SQL, </w:t>
            </w:r>
            <w:r>
              <w:rPr>
                <w:iCs/>
              </w:rPr>
              <w:t>GIT, Linux</w:t>
            </w:r>
          </w:p>
          <w:p w:rsidR="00317862" w:rsidRDefault="00317862" w:rsidP="00317862">
            <w:pPr>
              <w:rPr>
                <w:b/>
                <w:bCs/>
              </w:rPr>
            </w:pPr>
          </w:p>
          <w:p w:rsidR="00317862" w:rsidRPr="00317862" w:rsidRDefault="00317862" w:rsidP="00317862">
            <w:pPr>
              <w:rPr>
                <w:iCs/>
              </w:rPr>
            </w:pPr>
          </w:p>
          <w:p w:rsidR="00317862" w:rsidRPr="00A02A3B" w:rsidRDefault="00317862" w:rsidP="00317862">
            <w:pPr>
              <w:rPr>
                <w:iCs/>
              </w:rPr>
            </w:pPr>
          </w:p>
        </w:tc>
      </w:tr>
    </w:tbl>
    <w:p w:rsidR="00DA7EF6" w:rsidRDefault="00335BCD" w:rsidP="008B7E55">
      <w:pPr>
        <w:rPr>
          <w:iCs/>
        </w:rPr>
      </w:pPr>
      <w:r>
        <w:lastRenderedPageBreak/>
        <w:t xml:space="preserve"> </w:t>
      </w:r>
      <w:r w:rsidR="00DA7EF6">
        <w:t xml:space="preserve">   </w:t>
      </w:r>
      <w:r w:rsidR="00DA7EF6" w:rsidRPr="00DA7EF6">
        <w:rPr>
          <w:iCs/>
        </w:rPr>
        <w:t xml:space="preserve">            </w:t>
      </w:r>
      <w:r w:rsidR="00DA7EF6">
        <w:rPr>
          <w:iCs/>
        </w:rPr>
        <w:t xml:space="preserve">                                                                    </w:t>
      </w:r>
    </w:p>
    <w:sectPr w:rsidR="00DA7EF6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13D" w:rsidRDefault="0016513D" w:rsidP="000C45FF">
      <w:r>
        <w:separator/>
      </w:r>
    </w:p>
  </w:endnote>
  <w:endnote w:type="continuationSeparator" w:id="0">
    <w:p w:rsidR="0016513D" w:rsidRDefault="0016513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13D" w:rsidRDefault="0016513D" w:rsidP="000C45FF">
      <w:r>
        <w:separator/>
      </w:r>
    </w:p>
  </w:footnote>
  <w:footnote w:type="continuationSeparator" w:id="0">
    <w:p w:rsidR="0016513D" w:rsidRDefault="0016513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163C255D"/>
    <w:multiLevelType w:val="hybridMultilevel"/>
    <w:tmpl w:val="B4F0E3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965FF"/>
    <w:multiLevelType w:val="hybridMultilevel"/>
    <w:tmpl w:val="C252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13239"/>
    <w:multiLevelType w:val="multilevel"/>
    <w:tmpl w:val="C670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E5052"/>
    <w:multiLevelType w:val="hybridMultilevel"/>
    <w:tmpl w:val="2298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C57"/>
    <w:rsid w:val="00004764"/>
    <w:rsid w:val="000103A7"/>
    <w:rsid w:val="00013A95"/>
    <w:rsid w:val="00023337"/>
    <w:rsid w:val="00036450"/>
    <w:rsid w:val="00062F6D"/>
    <w:rsid w:val="00076733"/>
    <w:rsid w:val="00080C93"/>
    <w:rsid w:val="00094499"/>
    <w:rsid w:val="000C45FF"/>
    <w:rsid w:val="000D6510"/>
    <w:rsid w:val="000E3FD1"/>
    <w:rsid w:val="00112054"/>
    <w:rsid w:val="00137955"/>
    <w:rsid w:val="00145CCE"/>
    <w:rsid w:val="001525E1"/>
    <w:rsid w:val="00163609"/>
    <w:rsid w:val="0016513D"/>
    <w:rsid w:val="00180329"/>
    <w:rsid w:val="0019001F"/>
    <w:rsid w:val="001A123F"/>
    <w:rsid w:val="001A74A5"/>
    <w:rsid w:val="001B2ABD"/>
    <w:rsid w:val="001D44D4"/>
    <w:rsid w:val="001E0391"/>
    <w:rsid w:val="001E1759"/>
    <w:rsid w:val="001F1ECC"/>
    <w:rsid w:val="00224CD6"/>
    <w:rsid w:val="002400EB"/>
    <w:rsid w:val="002450F7"/>
    <w:rsid w:val="00256CF7"/>
    <w:rsid w:val="00262159"/>
    <w:rsid w:val="00272270"/>
    <w:rsid w:val="00281FD5"/>
    <w:rsid w:val="0030481B"/>
    <w:rsid w:val="00306FC2"/>
    <w:rsid w:val="003156FC"/>
    <w:rsid w:val="00317862"/>
    <w:rsid w:val="003254B5"/>
    <w:rsid w:val="00335BCD"/>
    <w:rsid w:val="0034171B"/>
    <w:rsid w:val="0037121F"/>
    <w:rsid w:val="00381EDE"/>
    <w:rsid w:val="003A6B7D"/>
    <w:rsid w:val="003B06CA"/>
    <w:rsid w:val="003B7E2D"/>
    <w:rsid w:val="004071FC"/>
    <w:rsid w:val="00427962"/>
    <w:rsid w:val="00444516"/>
    <w:rsid w:val="00445947"/>
    <w:rsid w:val="00453238"/>
    <w:rsid w:val="00455BE1"/>
    <w:rsid w:val="004813B3"/>
    <w:rsid w:val="00496591"/>
    <w:rsid w:val="004A65F7"/>
    <w:rsid w:val="004C63E4"/>
    <w:rsid w:val="004D3011"/>
    <w:rsid w:val="005262AC"/>
    <w:rsid w:val="0057776F"/>
    <w:rsid w:val="005C34B5"/>
    <w:rsid w:val="005E39D5"/>
    <w:rsid w:val="00600670"/>
    <w:rsid w:val="0062123A"/>
    <w:rsid w:val="006302A0"/>
    <w:rsid w:val="00646E75"/>
    <w:rsid w:val="006500DE"/>
    <w:rsid w:val="006771D0"/>
    <w:rsid w:val="00683248"/>
    <w:rsid w:val="006B686C"/>
    <w:rsid w:val="006C5A74"/>
    <w:rsid w:val="006D0F71"/>
    <w:rsid w:val="006F7AA6"/>
    <w:rsid w:val="00715FCB"/>
    <w:rsid w:val="00732684"/>
    <w:rsid w:val="0074289B"/>
    <w:rsid w:val="00743101"/>
    <w:rsid w:val="00776FAA"/>
    <w:rsid w:val="007775E1"/>
    <w:rsid w:val="007867A0"/>
    <w:rsid w:val="0079151A"/>
    <w:rsid w:val="00791D61"/>
    <w:rsid w:val="007927F5"/>
    <w:rsid w:val="007B1B72"/>
    <w:rsid w:val="00802CA0"/>
    <w:rsid w:val="0084582C"/>
    <w:rsid w:val="008B7E55"/>
    <w:rsid w:val="00904C2E"/>
    <w:rsid w:val="009126C3"/>
    <w:rsid w:val="009260CD"/>
    <w:rsid w:val="00926F41"/>
    <w:rsid w:val="00952C25"/>
    <w:rsid w:val="0098299B"/>
    <w:rsid w:val="009F3937"/>
    <w:rsid w:val="00A02A3B"/>
    <w:rsid w:val="00A03CC6"/>
    <w:rsid w:val="00A2118D"/>
    <w:rsid w:val="00A63CA2"/>
    <w:rsid w:val="00A77538"/>
    <w:rsid w:val="00AD76E2"/>
    <w:rsid w:val="00B20152"/>
    <w:rsid w:val="00B359E4"/>
    <w:rsid w:val="00B57D98"/>
    <w:rsid w:val="00B6561A"/>
    <w:rsid w:val="00B70850"/>
    <w:rsid w:val="00BA68F7"/>
    <w:rsid w:val="00BD1F5F"/>
    <w:rsid w:val="00BD7CC1"/>
    <w:rsid w:val="00C066B6"/>
    <w:rsid w:val="00C22D62"/>
    <w:rsid w:val="00C37BA1"/>
    <w:rsid w:val="00C4674C"/>
    <w:rsid w:val="00C506CF"/>
    <w:rsid w:val="00C56E31"/>
    <w:rsid w:val="00C72BED"/>
    <w:rsid w:val="00C9578B"/>
    <w:rsid w:val="00CB0055"/>
    <w:rsid w:val="00D2522B"/>
    <w:rsid w:val="00D26B87"/>
    <w:rsid w:val="00D422DE"/>
    <w:rsid w:val="00D5459D"/>
    <w:rsid w:val="00D73D7D"/>
    <w:rsid w:val="00DA1F4D"/>
    <w:rsid w:val="00DA7EF6"/>
    <w:rsid w:val="00DD172A"/>
    <w:rsid w:val="00DD4C57"/>
    <w:rsid w:val="00E25A26"/>
    <w:rsid w:val="00E40172"/>
    <w:rsid w:val="00E4381A"/>
    <w:rsid w:val="00E55D74"/>
    <w:rsid w:val="00E92455"/>
    <w:rsid w:val="00E94CBF"/>
    <w:rsid w:val="00E94F62"/>
    <w:rsid w:val="00F0720F"/>
    <w:rsid w:val="00F60274"/>
    <w:rsid w:val="00F64639"/>
    <w:rsid w:val="00F65A19"/>
    <w:rsid w:val="00F77FB9"/>
    <w:rsid w:val="00FB068F"/>
    <w:rsid w:val="00FC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8772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9126C3"/>
    <w:pPr>
      <w:ind w:left="720"/>
      <w:contextualSpacing/>
    </w:pPr>
  </w:style>
  <w:style w:type="paragraph" w:customStyle="1" w:styleId="Default">
    <w:name w:val="Default"/>
    <w:rsid w:val="00335BCD"/>
    <w:pPr>
      <w:autoSpaceDE w:val="0"/>
      <w:autoSpaceDN w:val="0"/>
      <w:adjustRightInd w:val="0"/>
    </w:pPr>
    <w:rPr>
      <w:rFonts w:ascii="Calibri" w:hAnsi="Calibri" w:cs="Calibri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AWKUMAR93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tthar\AppData\Roaming\Microsoft\Templates\Blue%20grey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2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2019-05-30T07:28:00Z</dcterms:created>
  <dcterms:modified xsi:type="dcterms:W3CDTF">2019-07-04T07:49:00Z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